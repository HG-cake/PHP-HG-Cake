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27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实现验证码登录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推荐热点后台数据功能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改进数据库设计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9"/>
        <w:gridCol w:w="2249"/>
        <w:gridCol w:w="1523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35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完成首页商品介绍商品展示的逻辑功能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5-22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完成商品介绍商品展示的后台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7-5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商品介绍和商品展示功能的实现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8"/>
        </w:rPr>
        <w:commentReference w:id="3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完成最新动态活动中心的逻辑功能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完成最新动态活动中心的后台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未完成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9CD2A0C"/>
    <w:rsid w:val="2782453E"/>
    <w:rsid w:val="3A831916"/>
    <w:rsid w:val="618644A3"/>
    <w:rsid w:val="65944A6A"/>
    <w:rsid w:val="6D302774"/>
    <w:rsid w:val="6EC16468"/>
    <w:rsid w:val="726F1E43"/>
    <w:rsid w:val="7E9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2017-06-15T02:53:19Z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