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94" w:rsidRDefault="00F6781B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 w:rsidR="00104094" w:rsidRDefault="00F6781B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22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27</w:t>
      </w:r>
      <w:r>
        <w:rPr>
          <w:rFonts w:hint="eastAsia"/>
          <w:color w:val="0070C0"/>
        </w:rPr>
        <w:t>]</w:t>
      </w:r>
    </w:p>
    <w:p w:rsidR="00104094" w:rsidRDefault="00F6781B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175897">
        <w:rPr>
          <w:rFonts w:hint="eastAsia"/>
          <w:color w:val="00B0F0"/>
        </w:rPr>
        <w:t>兰天旭</w:t>
      </w:r>
    </w:p>
    <w:p w:rsidR="00104094" w:rsidRDefault="00F6781B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104094">
        <w:tc>
          <w:tcPr>
            <w:tcW w:w="3179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04094">
        <w:tc>
          <w:tcPr>
            <w:tcW w:w="3179" w:type="dxa"/>
          </w:tcPr>
          <w:p w:rsidR="00104094" w:rsidRDefault="0017589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F6781B">
              <w:rPr>
                <w:rFonts w:hint="eastAsia"/>
              </w:rPr>
              <w:t xml:space="preserve"> </w:t>
            </w:r>
            <w:r w:rsidR="00F6781B">
              <w:rPr>
                <w:rFonts w:hint="eastAsia"/>
                <w:color w:val="0070C0"/>
              </w:rPr>
              <w:t>推荐热点后台数据功能</w:t>
            </w:r>
          </w:p>
        </w:tc>
        <w:tc>
          <w:tcPr>
            <w:tcW w:w="2353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457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何泽鑫、兰天旭</w:t>
            </w:r>
          </w:p>
        </w:tc>
        <w:tc>
          <w:tcPr>
            <w:tcW w:w="1533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04094" w:rsidRDefault="00104094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104094" w:rsidRDefault="00F6781B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359"/>
        <w:gridCol w:w="2249"/>
        <w:gridCol w:w="1523"/>
        <w:gridCol w:w="1391"/>
      </w:tblGrid>
      <w:tr w:rsidR="00104094">
        <w:trPr>
          <w:trHeight w:val="317"/>
        </w:trPr>
        <w:tc>
          <w:tcPr>
            <w:tcW w:w="3359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04094">
        <w:tc>
          <w:tcPr>
            <w:tcW w:w="3359" w:type="dxa"/>
          </w:tcPr>
          <w:p w:rsidR="00104094" w:rsidRDefault="0017589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F6781B">
              <w:rPr>
                <w:rFonts w:hint="eastAsia"/>
                <w:color w:val="0070C0"/>
              </w:rPr>
              <w:t>.</w:t>
            </w:r>
            <w:r w:rsidR="00F6781B">
              <w:rPr>
                <w:rFonts w:hint="eastAsia"/>
              </w:rPr>
              <w:t xml:space="preserve"> </w:t>
            </w:r>
            <w:r w:rsidR="00F6781B">
              <w:rPr>
                <w:rFonts w:hint="eastAsia"/>
                <w:color w:val="0070C0"/>
              </w:rPr>
              <w:t>完成商品介绍商品展示的后台</w:t>
            </w:r>
          </w:p>
        </w:tc>
        <w:tc>
          <w:tcPr>
            <w:tcW w:w="2249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523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何泽鑫、兰天旭</w:t>
            </w:r>
          </w:p>
        </w:tc>
        <w:tc>
          <w:tcPr>
            <w:tcW w:w="1391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04094" w:rsidRDefault="0010409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104094" w:rsidRDefault="00F6781B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a8"/>
        </w:rPr>
        <w:commentReference w:id="2"/>
      </w:r>
    </w:p>
    <w:p w:rsidR="00104094" w:rsidRDefault="00F6781B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商品介绍和商品展示功能的实现</w:t>
      </w:r>
    </w:p>
    <w:p w:rsidR="00104094" w:rsidRDefault="00F6781B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a8"/>
        </w:rPr>
        <w:commentReference w:id="3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104094">
        <w:tc>
          <w:tcPr>
            <w:tcW w:w="3179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04094">
        <w:tc>
          <w:tcPr>
            <w:tcW w:w="3179" w:type="dxa"/>
          </w:tcPr>
          <w:p w:rsidR="00104094" w:rsidRDefault="00175897">
            <w:pPr>
              <w:spacing w:line="240" w:lineRule="auto"/>
            </w:pPr>
            <w:r>
              <w:rPr>
                <w:rFonts w:hint="eastAsia"/>
                <w:color w:val="0070C0"/>
              </w:rPr>
              <w:t>1</w:t>
            </w:r>
            <w:bookmarkStart w:id="4" w:name="_GoBack"/>
            <w:bookmarkEnd w:id="4"/>
            <w:r w:rsidR="00F6781B">
              <w:rPr>
                <w:rFonts w:hint="eastAsia"/>
                <w:color w:val="0070C0"/>
              </w:rPr>
              <w:t>.</w:t>
            </w:r>
            <w:r w:rsidR="00F6781B">
              <w:rPr>
                <w:rFonts w:hint="eastAsia"/>
              </w:rPr>
              <w:t xml:space="preserve"> </w:t>
            </w:r>
            <w:r w:rsidR="00F6781B">
              <w:rPr>
                <w:rFonts w:hint="eastAsia"/>
                <w:color w:val="0070C0"/>
              </w:rPr>
              <w:t>完成最新动态活动中心的后台</w:t>
            </w:r>
          </w:p>
        </w:tc>
        <w:tc>
          <w:tcPr>
            <w:tcW w:w="2353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457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何泽鑫、兰天旭</w:t>
            </w:r>
          </w:p>
        </w:tc>
        <w:tc>
          <w:tcPr>
            <w:tcW w:w="1533" w:type="dxa"/>
          </w:tcPr>
          <w:p w:rsidR="00104094" w:rsidRDefault="00F6781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04094" w:rsidRDefault="00104094"/>
    <w:sectPr w:rsidR="0010409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6-14T11:18:00Z" w:initials="M">
    <w:p w:rsidR="00104094" w:rsidRDefault="00F6781B">
      <w:pPr>
        <w:pStyle w:val="a4"/>
      </w:pPr>
      <w:r>
        <w:rPr>
          <w:rFonts w:hint="eastAsia"/>
        </w:rPr>
        <w:t>上周安排填写说明</w:t>
      </w:r>
    </w:p>
    <w:p w:rsidR="00104094" w:rsidRDefault="00F6781B">
      <w:pPr>
        <w:pStyle w:val="a4"/>
      </w:pPr>
      <w:r>
        <w:rPr>
          <w:rFonts w:hint="eastAsia"/>
        </w:rPr>
        <w:t>任务：项目上周计划的任务。</w:t>
      </w:r>
    </w:p>
    <w:p w:rsidR="00104094" w:rsidRDefault="00F6781B">
      <w:pPr>
        <w:pStyle w:val="a4"/>
      </w:pPr>
      <w:r>
        <w:rPr>
          <w:rFonts w:hint="eastAsia"/>
        </w:rPr>
        <w:t>时间区域：任务的计划开始时间和完成时间。</w:t>
      </w:r>
    </w:p>
    <w:p w:rsidR="00104094" w:rsidRDefault="00F6781B">
      <w:pPr>
        <w:pStyle w:val="a4"/>
      </w:pPr>
      <w:r>
        <w:rPr>
          <w:rFonts w:hint="eastAsia"/>
        </w:rPr>
        <w:t>责任人：任务的负责人。</w:t>
      </w:r>
    </w:p>
    <w:p w:rsidR="00104094" w:rsidRDefault="00F6781B">
      <w:pPr>
        <w:pStyle w:val="a4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 w:rsidR="00104094" w:rsidRDefault="00F6781B">
      <w:pPr>
        <w:pStyle w:val="a4"/>
      </w:pPr>
      <w:r>
        <w:rPr>
          <w:rFonts w:hint="eastAsia"/>
        </w:rPr>
        <w:t>本周执行情况填写说明</w:t>
      </w:r>
    </w:p>
    <w:p w:rsidR="00104094" w:rsidRDefault="00F6781B">
      <w:pPr>
        <w:pStyle w:val="a4"/>
      </w:pPr>
      <w:r>
        <w:rPr>
          <w:rFonts w:hint="eastAsia"/>
        </w:rPr>
        <w:t>结合上周安排，说明各任务本周执行的情况。</w:t>
      </w:r>
    </w:p>
    <w:p w:rsidR="00104094" w:rsidRDefault="00F6781B">
      <w:pPr>
        <w:pStyle w:val="a4"/>
      </w:pPr>
      <w:r>
        <w:rPr>
          <w:rFonts w:hint="eastAsia"/>
        </w:rPr>
        <w:t>任务：项目上周计划的任务。</w:t>
      </w:r>
    </w:p>
    <w:p w:rsidR="00104094" w:rsidRDefault="00F6781B">
      <w:pPr>
        <w:pStyle w:val="a4"/>
      </w:pPr>
      <w:r>
        <w:rPr>
          <w:rFonts w:hint="eastAsia"/>
        </w:rPr>
        <w:t>时间区域：任务的计划开始时间和完成时间。</w:t>
      </w:r>
    </w:p>
    <w:p w:rsidR="00104094" w:rsidRDefault="00F6781B">
      <w:pPr>
        <w:pStyle w:val="a4"/>
      </w:pPr>
      <w:r>
        <w:rPr>
          <w:rFonts w:hint="eastAsia"/>
        </w:rPr>
        <w:t>责任人：任务的负责人。</w:t>
      </w:r>
    </w:p>
    <w:p w:rsidR="00104094" w:rsidRDefault="00F6781B">
      <w:pPr>
        <w:pStyle w:val="a4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:rsidR="00104094" w:rsidRDefault="00F6781B">
      <w:pPr>
        <w:pStyle w:val="a4"/>
      </w:pPr>
      <w:r>
        <w:rPr>
          <w:rFonts w:hint="eastAsia"/>
        </w:rPr>
        <w:t>问题和关注点填写说明</w:t>
      </w:r>
    </w:p>
    <w:p w:rsidR="00104094" w:rsidRDefault="00F6781B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 w:rsidR="00104094" w:rsidRDefault="00F6781B">
      <w:pPr>
        <w:pStyle w:val="a4"/>
      </w:pPr>
      <w:r>
        <w:rPr>
          <w:rFonts w:hint="eastAsia"/>
        </w:rPr>
        <w:t>下周安排填写说明</w:t>
      </w:r>
    </w:p>
    <w:p w:rsidR="00104094" w:rsidRDefault="00F6781B">
      <w:pPr>
        <w:pStyle w:val="a4"/>
      </w:pPr>
      <w:r>
        <w:rPr>
          <w:rFonts w:hint="eastAsia"/>
        </w:rPr>
        <w:t>任务：项目下周计划完成的任务。</w:t>
      </w:r>
    </w:p>
    <w:p w:rsidR="00104094" w:rsidRDefault="00F6781B">
      <w:pPr>
        <w:pStyle w:val="a4"/>
      </w:pPr>
      <w:r>
        <w:rPr>
          <w:rFonts w:hint="eastAsia"/>
        </w:rPr>
        <w:t>时间区域：下周任务的计划开始时间和完成时间。</w:t>
      </w:r>
    </w:p>
    <w:p w:rsidR="00104094" w:rsidRDefault="00F6781B">
      <w:pPr>
        <w:pStyle w:val="a4"/>
      </w:pPr>
      <w:r>
        <w:rPr>
          <w:rFonts w:hint="eastAsia"/>
        </w:rPr>
        <w:t>责任人：任务的负责人。</w:t>
      </w:r>
    </w:p>
    <w:p w:rsidR="00104094" w:rsidRDefault="00F6781B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81B" w:rsidRDefault="00F6781B">
      <w:pPr>
        <w:spacing w:line="240" w:lineRule="auto"/>
      </w:pPr>
      <w:r>
        <w:separator/>
      </w:r>
    </w:p>
  </w:endnote>
  <w:endnote w:type="continuationSeparator" w:id="0">
    <w:p w:rsidR="00F6781B" w:rsidRDefault="00F67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094" w:rsidRDefault="00F6781B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81B" w:rsidRDefault="00F6781B">
      <w:pPr>
        <w:spacing w:line="240" w:lineRule="auto"/>
      </w:pPr>
      <w:r>
        <w:separator/>
      </w:r>
    </w:p>
  </w:footnote>
  <w:footnote w:type="continuationSeparator" w:id="0">
    <w:p w:rsidR="00F6781B" w:rsidRDefault="00F678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094" w:rsidRDefault="00F6781B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04094"/>
    <w:rsid w:val="00122156"/>
    <w:rsid w:val="0013494B"/>
    <w:rsid w:val="00136271"/>
    <w:rsid w:val="00175897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6781B"/>
    <w:rsid w:val="00FA70E4"/>
    <w:rsid w:val="00FC69E0"/>
    <w:rsid w:val="00FE2B6F"/>
    <w:rsid w:val="061668CE"/>
    <w:rsid w:val="0D7E40AB"/>
    <w:rsid w:val="19CD2A0C"/>
    <w:rsid w:val="2782453E"/>
    <w:rsid w:val="3A831916"/>
    <w:rsid w:val="618644A3"/>
    <w:rsid w:val="65944A6A"/>
    <w:rsid w:val="6D302774"/>
    <w:rsid w:val="6EC16468"/>
    <w:rsid w:val="726F1E43"/>
    <w:rsid w:val="7E9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软件学院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lan</cp:lastModifiedBy>
  <cp:revision>3</cp:revision>
  <dcterms:created xsi:type="dcterms:W3CDTF">2016-11-17T06:45:00Z</dcterms:created>
  <dcterms:modified xsi:type="dcterms:W3CDTF">2017-06-16T03:03:00Z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