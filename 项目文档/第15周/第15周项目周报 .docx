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  <w:lang w:val="en-US" w:eastAsia="zh-CN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31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3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B0F0"/>
          <w:lang w:eastAsia="zh-CN"/>
        </w:rPr>
        <w:t>王霖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8"/>
        </w:rPr>
        <w:commentReference w:id="0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完成首页商品介绍商品展示的逻辑功能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5-22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完成商品介绍商品展示的后台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维护后台和数据库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7-5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8"/>
        </w:rPr>
        <w:commentReference w:id="1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9"/>
        <w:gridCol w:w="2249"/>
        <w:gridCol w:w="1523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35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4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2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391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完成最新动态活动中心的逻辑功能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31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完成最新动态活动中心的后台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维护后台和数据库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bookmarkStart w:id="0" w:name="_GoBack"/>
            <w:bookmarkEnd w:id="0"/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pStyle w:val="14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8"/>
        </w:rPr>
        <w:commentReference w:id="2"/>
      </w:r>
    </w:p>
    <w:p>
      <w:pPr>
        <w:pStyle w:val="14"/>
        <w:numPr>
          <w:ilvl w:val="0"/>
          <w:numId w:val="0"/>
        </w:numPr>
        <w:ind w:leftChars="0"/>
        <w:rPr>
          <w:b/>
        </w:rPr>
      </w:pPr>
      <w:r>
        <w:rPr>
          <w:rFonts w:hint="eastAsia"/>
          <w:color w:val="0070C0"/>
          <w:lang w:eastAsia="zh-CN"/>
        </w:rPr>
        <w:t>最新动态和活动中心的实现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下周安排</w:t>
      </w:r>
      <w:commentRangeEnd w:id="3"/>
      <w:r>
        <w:rPr>
          <w:rStyle w:val="8"/>
        </w:rPr>
        <w:commentReference w:id="3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实现后台正反选功能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6-10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测试后台功能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维护后台和数据库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未完成</w:t>
            </w:r>
          </w:p>
        </w:tc>
      </w:tr>
    </w:tbl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engYi" w:date="2016-06-14T11:18:00Z" w:initials="M">
    <w:p>
      <w:pPr>
        <w:pStyle w:val="3"/>
      </w:pPr>
      <w:r>
        <w:rPr>
          <w:rFonts w:hint="eastAsia"/>
        </w:rPr>
        <w:t>上周安排填写说明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>
      <w:pPr>
        <w:pStyle w:val="3"/>
      </w:pPr>
      <w:r>
        <w:rPr>
          <w:rFonts w:hint="eastAsia"/>
        </w:rPr>
        <w:t>本周执行情况填写说明</w:t>
      </w:r>
    </w:p>
    <w:p>
      <w:pPr>
        <w:pStyle w:val="3"/>
      </w:pPr>
      <w:r>
        <w:rPr>
          <w:rFonts w:hint="eastAsia"/>
        </w:rPr>
        <w:t>结合上周安排，说明各任务本周执行的情况。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>
      <w:pPr>
        <w:pStyle w:val="3"/>
      </w:pPr>
      <w:r>
        <w:rPr>
          <w:rFonts w:hint="eastAsia"/>
        </w:rPr>
        <w:t>问题和关注点填写说明</w:t>
      </w:r>
    </w:p>
    <w:p>
      <w:pPr>
        <w:pStyle w:val="3"/>
      </w:pPr>
      <w:r>
        <w:rPr>
          <w:rFonts w:hint="eastAsia"/>
        </w:rPr>
        <w:t>遇到的问题，风险监测情况，重点关注内容等。</w:t>
      </w:r>
    </w:p>
  </w:comment>
  <w:comment w:id="3" w:author="MengYi" w:date="2016-06-14T11:19:00Z" w:initials="M">
    <w:p>
      <w:pPr>
        <w:pStyle w:val="3"/>
      </w:pPr>
      <w:r>
        <w:rPr>
          <w:rFonts w:hint="eastAsia"/>
        </w:rPr>
        <w:t>下周安排填写说明</w:t>
      </w:r>
    </w:p>
    <w:p>
      <w:pPr>
        <w:pStyle w:val="3"/>
      </w:pPr>
      <w:r>
        <w:rPr>
          <w:rFonts w:hint="eastAsia"/>
        </w:rPr>
        <w:t>任务：项目下周计划完成的任务。</w:t>
      </w:r>
    </w:p>
    <w:p>
      <w:pPr>
        <w:pStyle w:val="3"/>
      </w:pPr>
      <w:r>
        <w:rPr>
          <w:rFonts w:hint="eastAsia"/>
        </w:rPr>
        <w:t>时间区域：下周任务的计划开始时间和完成时间。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01361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0D7E40AB"/>
    <w:rsid w:val="19CD2A0C"/>
    <w:rsid w:val="21962B85"/>
    <w:rsid w:val="2782453E"/>
    <w:rsid w:val="3A831916"/>
    <w:rsid w:val="618644A3"/>
    <w:rsid w:val="65944A6A"/>
    <w:rsid w:val="6D302774"/>
    <w:rsid w:val="6EC16468"/>
    <w:rsid w:val="726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7"/>
    <w:link w:val="3"/>
    <w:semiHidden/>
    <w:qFormat/>
    <w:uiPriority w:val="99"/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 5-2 6-1\OTQP-PMT-6-1 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Company>软件学院</Company>
  <Pages>3</Pages>
  <Words>95</Words>
  <Characters>546</Characters>
  <Lines>4</Lines>
  <Paragraphs>1</Paragraphs>
  <ScaleCrop>false</ScaleCrop>
  <LinksUpToDate>false</LinksUpToDate>
  <CharactersWithSpaces>640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2016-11-17T06:45:00Z</dcterms:created>
  <dc:creator>MengYi</dc:creator>
  <cp:lastModifiedBy>Administrator</cp:lastModifiedBy>
  <dcterms:modified xsi:type="dcterms:W3CDTF">2017-06-15T02:53:11Z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