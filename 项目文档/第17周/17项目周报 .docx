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val="en-US" w:eastAsia="zh-CN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6-12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17</w:t>
      </w:r>
      <w:bookmarkStart w:id="0" w:name="_GoBack"/>
      <w:bookmarkEnd w:id="0"/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B0F0"/>
          <w:lang w:eastAsia="zh-CN"/>
        </w:rPr>
        <w:t>王霖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8"/>
        </w:rPr>
        <w:commentReference w:id="0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实现后台正反选功能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6-10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测试后台功能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8"/>
        </w:rPr>
        <w:commentReference w:id="1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9"/>
        <w:gridCol w:w="2249"/>
        <w:gridCol w:w="1523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35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测试后台功能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6-17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兰天旭、何泽鑫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修改后台bug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17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安磊、吴金铎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搭建服务器，并在服务器中配置环境</w:t>
            </w:r>
          </w:p>
        </w:tc>
        <w:tc>
          <w:tcPr>
            <w:tcW w:w="2249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17</w:t>
            </w:r>
          </w:p>
        </w:tc>
        <w:tc>
          <w:tcPr>
            <w:tcW w:w="152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391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8"/>
        </w:rPr>
        <w:commentReference w:id="2"/>
      </w:r>
    </w:p>
    <w:p>
      <w:pPr>
        <w:pStyle w:val="14"/>
        <w:numPr>
          <w:numId w:val="0"/>
        </w:numPr>
        <w:ind w:leftChars="0"/>
        <w:rPr>
          <w:b/>
        </w:rPr>
      </w:pPr>
      <w:r>
        <w:rPr>
          <w:rFonts w:hint="eastAsia"/>
          <w:color w:val="0070C0"/>
          <w:lang w:eastAsia="zh-CN"/>
        </w:rPr>
        <w:t>修改后台</w:t>
      </w:r>
      <w:r>
        <w:rPr>
          <w:rFonts w:hint="eastAsia"/>
          <w:color w:val="0070C0"/>
          <w:lang w:val="en-US" w:eastAsia="zh-CN"/>
        </w:rPr>
        <w:t>bug、</w:t>
      </w:r>
      <w:r>
        <w:rPr>
          <w:rFonts w:hint="eastAsia"/>
          <w:color w:val="0070C0"/>
          <w:lang w:eastAsia="zh-CN"/>
        </w:rPr>
        <w:t>配置服务器</w:t>
      </w: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6-14T11:18:00Z" w:initials="M">
    <w:p>
      <w:pPr>
        <w:pStyle w:val="3"/>
      </w:pPr>
      <w:r>
        <w:rPr>
          <w:rFonts w:hint="eastAsia"/>
        </w:rPr>
        <w:t>上周安排填写说明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01361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D7E40AB"/>
    <w:rsid w:val="1734372A"/>
    <w:rsid w:val="19CD2A0C"/>
    <w:rsid w:val="2782453E"/>
    <w:rsid w:val="3A831916"/>
    <w:rsid w:val="5AA150DC"/>
    <w:rsid w:val="618644A3"/>
    <w:rsid w:val="65944A6A"/>
    <w:rsid w:val="6D302774"/>
    <w:rsid w:val="6EC16468"/>
    <w:rsid w:val="70BD50F5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Company>软件学院</Company>
  <Pages>3</Pages>
  <Words>95</Words>
  <Characters>546</Characters>
  <Lines>4</Lines>
  <Paragraphs>1</Paragraphs>
  <ScaleCrop>false</ScaleCrop>
  <LinksUpToDate>false</LinksUpToDate>
  <CharactersWithSpaces>640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2016-11-17T06:45:00Z</dcterms:created>
  <dc:creator>MengYi</dc:creator>
  <cp:lastModifiedBy>Administrator</cp:lastModifiedBy>
  <dcterms:modified xsi:type="dcterms:W3CDTF">2017-06-15T02:56:37Z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